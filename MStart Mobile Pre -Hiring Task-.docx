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EA13D" w14:textId="5A91E200" w:rsidR="00816216" w:rsidRPr="0044365D" w:rsidRDefault="00956B79" w:rsidP="00E0220E">
      <w:pPr>
        <w:pStyle w:val="Title"/>
      </w:pPr>
      <w:bookmarkStart w:id="0" w:name="_GoBack"/>
      <w:bookmarkEnd w:id="0"/>
      <w:r>
        <w:t>MSTART</w:t>
      </w:r>
      <w:r w:rsidR="007D022E" w:rsidRPr="0044365D">
        <w:t xml:space="preserve"> </w:t>
      </w:r>
      <w:r w:rsidR="006E7EE0">
        <w:t xml:space="preserve">Mobile Developer </w:t>
      </w:r>
      <w:r w:rsidR="0044365D" w:rsidRPr="0044365D">
        <w:t xml:space="preserve">Hiring </w:t>
      </w:r>
      <w:r w:rsidR="003B5CFA">
        <w:t>Task</w:t>
      </w:r>
    </w:p>
    <w:p w14:paraId="486C89E9" w14:textId="77777777" w:rsidR="00956B79" w:rsidRDefault="00956B79" w:rsidP="00956B79">
      <w:pPr>
        <w:pStyle w:val="Heading1"/>
      </w:pPr>
      <w:r>
        <w:t>Task</w:t>
      </w:r>
    </w:p>
    <w:p w14:paraId="06F39494" w14:textId="242AF3AE" w:rsidR="00141A4C" w:rsidRDefault="007D022E" w:rsidP="00A51777">
      <w:r>
        <w:t>To create a</w:t>
      </w:r>
      <w:r w:rsidR="00B42B66">
        <w:t xml:space="preserve">n Android </w:t>
      </w:r>
      <w:r>
        <w:t xml:space="preserve">project using </w:t>
      </w:r>
      <w:r w:rsidR="00B42B66">
        <w:rPr>
          <w:b/>
          <w:bCs/>
        </w:rPr>
        <w:t>Java</w:t>
      </w:r>
      <w:r w:rsidR="00F977FB">
        <w:rPr>
          <w:b/>
          <w:bCs/>
        </w:rPr>
        <w:t xml:space="preserve"> or</w:t>
      </w:r>
      <w:r w:rsidR="00B42B66">
        <w:rPr>
          <w:b/>
          <w:bCs/>
        </w:rPr>
        <w:t xml:space="preserve"> </w:t>
      </w:r>
      <w:proofErr w:type="spellStart"/>
      <w:r w:rsidR="00B42B66">
        <w:rPr>
          <w:b/>
          <w:bCs/>
        </w:rPr>
        <w:t>K</w:t>
      </w:r>
      <w:r w:rsidR="00B42B66" w:rsidRPr="00B42B66">
        <w:rPr>
          <w:b/>
          <w:bCs/>
        </w:rPr>
        <w:t>otlin</w:t>
      </w:r>
      <w:proofErr w:type="spellEnd"/>
      <w:r w:rsidR="00B42B66">
        <w:rPr>
          <w:b/>
          <w:bCs/>
        </w:rPr>
        <w:t xml:space="preserve"> </w:t>
      </w:r>
      <w:r>
        <w:t>programming language.</w:t>
      </w:r>
      <w:r w:rsidR="00B42B66">
        <w:t xml:space="preserve"> </w:t>
      </w:r>
    </w:p>
    <w:p w14:paraId="49979894" w14:textId="0521907F" w:rsidR="00E0220E" w:rsidRDefault="00E0220E" w:rsidP="00956B79">
      <w:r>
        <w:t xml:space="preserve">You can use online resources and request help in completing the task, but you have to demonstrate full understanding of the task and the completed code, also you should be able to </w:t>
      </w:r>
      <w:r w:rsidR="00A51777">
        <w:t xml:space="preserve">describe and </w:t>
      </w:r>
      <w:r>
        <w:t xml:space="preserve">modify the code during the Interview. </w:t>
      </w:r>
    </w:p>
    <w:p w14:paraId="67D2B1D4" w14:textId="77777777" w:rsidR="002C088E" w:rsidRDefault="002C088E" w:rsidP="002C088E">
      <w:pPr>
        <w:pStyle w:val="Heading1"/>
      </w:pPr>
      <w:r>
        <w:t>Where to Send your Task</w:t>
      </w:r>
    </w:p>
    <w:p w14:paraId="65FA7BC5" w14:textId="32A3861F" w:rsidR="00F977FB" w:rsidRDefault="002C088E" w:rsidP="00F977FB">
      <w:r>
        <w:t xml:space="preserve">Once you complete the task, please email your solution in a </w:t>
      </w:r>
      <w:r w:rsidRPr="0035647C">
        <w:rPr>
          <w:b/>
          <w:bCs/>
        </w:rPr>
        <w:t>ZIP</w:t>
      </w:r>
      <w:r>
        <w:t xml:space="preserve"> file with your </w:t>
      </w:r>
      <w:r w:rsidRPr="00A51777">
        <w:rPr>
          <w:b/>
          <w:bCs/>
        </w:rPr>
        <w:t>CV</w:t>
      </w:r>
      <w:r>
        <w:t xml:space="preserve"> to </w:t>
      </w:r>
      <w:hyperlink r:id="rId9" w:history="1">
        <w:r w:rsidRPr="006C4F0A">
          <w:rPr>
            <w:rStyle w:val="Hyperlink"/>
          </w:rPr>
          <w:t>hr@mstart.com</w:t>
        </w:r>
      </w:hyperlink>
      <w:r>
        <w:t xml:space="preserve"> and use the Email Subject Line (</w:t>
      </w:r>
      <w:r w:rsidRPr="006A7ECA">
        <w:rPr>
          <w:b/>
          <w:bCs/>
        </w:rPr>
        <w:t>MSTART</w:t>
      </w:r>
      <w:r>
        <w:rPr>
          <w:b/>
          <w:bCs/>
        </w:rPr>
        <w:t xml:space="preserve"> Mobile</w:t>
      </w:r>
      <w:r w:rsidRPr="006A7ECA">
        <w:rPr>
          <w:b/>
          <w:bCs/>
        </w:rPr>
        <w:t xml:space="preserve"> Hiring Task</w:t>
      </w:r>
      <w:r>
        <w:rPr>
          <w:b/>
          <w:bCs/>
        </w:rPr>
        <w:t xml:space="preserve"> Files</w:t>
      </w:r>
      <w:r>
        <w:t>) include instruction to be able to run the solution such as the required framework or any special instructions.</w:t>
      </w:r>
    </w:p>
    <w:p w14:paraId="5EC30757" w14:textId="77777777" w:rsidR="00F977FB" w:rsidRDefault="00F977FB" w:rsidP="00F977FB">
      <w:pPr>
        <w:pStyle w:val="Heading1"/>
      </w:pPr>
      <w:r>
        <w:t xml:space="preserve">Task Description </w:t>
      </w:r>
    </w:p>
    <w:p w14:paraId="7AFD83B9" w14:textId="58E00589" w:rsidR="00F977FB" w:rsidRDefault="00F977FB" w:rsidP="00F977FB">
      <w:pPr>
        <w:pStyle w:val="ListBullet"/>
        <w:numPr>
          <w:ilvl w:val="0"/>
          <w:numId w:val="0"/>
        </w:numPr>
        <w:rPr>
          <w:b/>
          <w:bCs/>
        </w:rPr>
      </w:pPr>
      <w:r w:rsidRPr="005C2CA5">
        <w:rPr>
          <w:b/>
          <w:bCs/>
        </w:rPr>
        <w:t xml:space="preserve">Create </w:t>
      </w:r>
      <w:r>
        <w:rPr>
          <w:b/>
          <w:bCs/>
        </w:rPr>
        <w:t>an application that will call an online API to convert Gregorian/</w:t>
      </w:r>
      <w:proofErr w:type="spellStart"/>
      <w:r>
        <w:rPr>
          <w:b/>
          <w:bCs/>
        </w:rPr>
        <w:t>Hijri</w:t>
      </w:r>
      <w:proofErr w:type="spellEnd"/>
      <w:r>
        <w:rPr>
          <w:b/>
          <w:bCs/>
        </w:rPr>
        <w:t xml:space="preserve"> date and add events to the database, details of the application</w:t>
      </w:r>
      <w:r w:rsidRPr="005C2CA5">
        <w:rPr>
          <w:b/>
          <w:bCs/>
        </w:rPr>
        <w:t>:</w:t>
      </w:r>
    </w:p>
    <w:p w14:paraId="25414F88" w14:textId="2C6AAD22" w:rsidR="00AF4F67" w:rsidRPr="005C2CA5" w:rsidRDefault="00AF4F67" w:rsidP="00F977FB">
      <w:pPr>
        <w:pStyle w:val="ListBullet"/>
        <w:numPr>
          <w:ilvl w:val="0"/>
          <w:numId w:val="0"/>
        </w:numPr>
        <w:rPr>
          <w:b/>
          <w:bCs/>
        </w:rPr>
      </w:pPr>
      <w:r>
        <w:rPr>
          <w:b/>
          <w:bCs/>
        </w:rPr>
        <w:t>Screen 1:</w:t>
      </w:r>
    </w:p>
    <w:p w14:paraId="6AB3385B" w14:textId="1E17559F" w:rsidR="00F977FB" w:rsidRDefault="00F977FB" w:rsidP="00F977FB">
      <w:pPr>
        <w:pStyle w:val="ListBullet"/>
      </w:pPr>
      <w:r>
        <w:t xml:space="preserve">Create a </w:t>
      </w:r>
      <w:r w:rsidR="00AF4F67">
        <w:t>screen</w:t>
      </w:r>
      <w:r>
        <w:t xml:space="preserve"> where the user enters a Gregorian date with a button that will convert it to the </w:t>
      </w:r>
      <w:proofErr w:type="spellStart"/>
      <w:r>
        <w:t>Hijri</w:t>
      </w:r>
      <w:proofErr w:type="spellEnd"/>
      <w:r>
        <w:t xml:space="preserve"> date format.</w:t>
      </w:r>
    </w:p>
    <w:p w14:paraId="601C59B6" w14:textId="543531D5" w:rsidR="00F977FB" w:rsidRDefault="00F977FB" w:rsidP="00F977FB">
      <w:pPr>
        <w:pStyle w:val="ListBullet"/>
      </w:pPr>
      <w:r>
        <w:t xml:space="preserve">The </w:t>
      </w:r>
      <w:r w:rsidR="00AF4F67">
        <w:t xml:space="preserve">screen </w:t>
      </w:r>
      <w:r>
        <w:t xml:space="preserve">will call an online </w:t>
      </w:r>
      <w:proofErr w:type="spellStart"/>
      <w:proofErr w:type="gramStart"/>
      <w:r>
        <w:t>api</w:t>
      </w:r>
      <w:proofErr w:type="spellEnd"/>
      <w:proofErr w:type="gramEnd"/>
      <w:r>
        <w:t xml:space="preserve"> (url: </w:t>
      </w:r>
      <w:hyperlink r:id="rId10" w:history="1">
        <w:r w:rsidRPr="0089332D">
          <w:rPr>
            <w:rStyle w:val="Hyperlink"/>
          </w:rPr>
          <w:t>https://aladhan.com/islamic-calendar-api</w:t>
        </w:r>
      </w:hyperlink>
      <w:r>
        <w:t xml:space="preserve"> ) that will return the converted date</w:t>
      </w:r>
      <w:r w:rsidR="00AF4F67">
        <w:t>, which will be shown on the screen</w:t>
      </w:r>
      <w:r>
        <w:t>.</w:t>
      </w:r>
    </w:p>
    <w:p w14:paraId="6092D464" w14:textId="17C588A1" w:rsidR="00F977FB" w:rsidRDefault="00AF4F67" w:rsidP="00F977FB">
      <w:pPr>
        <w:pStyle w:val="ListBullet"/>
      </w:pPr>
      <w:r>
        <w:t>User can click on a button that will show a dialog to add an event to that date, this event will be stored in the database.</w:t>
      </w:r>
    </w:p>
    <w:p w14:paraId="10175093" w14:textId="660AEB04" w:rsidR="00AF4F67" w:rsidRPr="00AF4F67" w:rsidRDefault="00AF4F67" w:rsidP="00AF4F67">
      <w:pPr>
        <w:pStyle w:val="ListBullet"/>
        <w:numPr>
          <w:ilvl w:val="0"/>
          <w:numId w:val="0"/>
        </w:numPr>
        <w:rPr>
          <w:b/>
          <w:bCs/>
        </w:rPr>
      </w:pPr>
      <w:r w:rsidRPr="00AF4F67">
        <w:rPr>
          <w:b/>
          <w:bCs/>
        </w:rPr>
        <w:t>Screen 2:</w:t>
      </w:r>
    </w:p>
    <w:p w14:paraId="7885E77A" w14:textId="44790A9B" w:rsidR="00F977FB" w:rsidRDefault="00AF4F67" w:rsidP="00F977FB">
      <w:pPr>
        <w:pStyle w:val="ListBullet"/>
      </w:pPr>
      <w:r>
        <w:t>Create a screen to show all events stored in the database</w:t>
      </w:r>
    </w:p>
    <w:p w14:paraId="440E2D27" w14:textId="0C8548CB" w:rsidR="00F977FB" w:rsidRDefault="00F977FB" w:rsidP="00F977FB">
      <w:pPr>
        <w:pStyle w:val="ListBullet"/>
      </w:pPr>
      <w:r>
        <w:t xml:space="preserve">Delete one or more </w:t>
      </w:r>
      <w:r w:rsidR="008B5978">
        <w:t>event</w:t>
      </w:r>
      <w:r>
        <w:t xml:space="preserve"> on the same time</w:t>
      </w:r>
    </w:p>
    <w:p w14:paraId="6EE7187E" w14:textId="02EBA1DE" w:rsidR="00F977FB" w:rsidRDefault="00DB156A" w:rsidP="00F977FB">
      <w:pPr>
        <w:pStyle w:val="ListBullet"/>
      </w:pPr>
      <w:r>
        <w:t>Edit and save</w:t>
      </w:r>
      <w:r w:rsidR="00F977FB">
        <w:t xml:space="preserve"> </w:t>
      </w:r>
      <w:r>
        <w:t>event.</w:t>
      </w:r>
    </w:p>
    <w:p w14:paraId="1267B146" w14:textId="77777777" w:rsidR="006270A9" w:rsidRDefault="007D022E" w:rsidP="007D022E">
      <w:pPr>
        <w:pStyle w:val="Heading1"/>
      </w:pPr>
      <w:r>
        <w:t>Database Structure</w:t>
      </w:r>
    </w:p>
    <w:p w14:paraId="2F08955C" w14:textId="02622703" w:rsidR="007D022E" w:rsidRPr="00193626" w:rsidRDefault="006F5473" w:rsidP="00B4039E">
      <w:pPr>
        <w:pStyle w:val="ListBullet"/>
        <w:numPr>
          <w:ilvl w:val="0"/>
          <w:numId w:val="24"/>
        </w:numPr>
        <w:rPr>
          <w:b/>
          <w:bCs/>
        </w:rPr>
      </w:pPr>
      <w:r>
        <w:rPr>
          <w:b/>
          <w:bCs/>
        </w:rPr>
        <w:t>Events</w:t>
      </w:r>
      <w:r w:rsidR="00193626">
        <w:rPr>
          <w:b/>
          <w:bCs/>
        </w:rPr>
        <w:t xml:space="preserve"> Table</w:t>
      </w:r>
    </w:p>
    <w:p w14:paraId="7756B679" w14:textId="215EEA42" w:rsidR="007D022E" w:rsidRDefault="007D022E" w:rsidP="00B4039E">
      <w:pPr>
        <w:pStyle w:val="ListBullet"/>
        <w:numPr>
          <w:ilvl w:val="0"/>
          <w:numId w:val="0"/>
        </w:numPr>
        <w:ind w:left="720"/>
      </w:pPr>
      <w:r>
        <w:t xml:space="preserve">ID, </w:t>
      </w:r>
      <w:proofErr w:type="spellStart"/>
      <w:r w:rsidR="006F5473">
        <w:t>event_name</w:t>
      </w:r>
      <w:proofErr w:type="spellEnd"/>
      <w:r w:rsidR="00193626">
        <w:t xml:space="preserve">, </w:t>
      </w:r>
      <w:proofErr w:type="spellStart"/>
      <w:r w:rsidR="006F5473">
        <w:t>event_description</w:t>
      </w:r>
      <w:proofErr w:type="spellEnd"/>
      <w:r w:rsidR="006F5473">
        <w:t xml:space="preserve">, </w:t>
      </w:r>
      <w:proofErr w:type="spellStart"/>
      <w:r w:rsidR="006F5473">
        <w:t>Gregorian_date</w:t>
      </w:r>
      <w:proofErr w:type="spellEnd"/>
      <w:r w:rsidR="006F5473">
        <w:t xml:space="preserve">, </w:t>
      </w:r>
      <w:proofErr w:type="spellStart"/>
      <w:r w:rsidR="006F5473">
        <w:t>Hijri_date</w:t>
      </w:r>
      <w:proofErr w:type="spellEnd"/>
      <w:r>
        <w:t xml:space="preserve">, </w:t>
      </w:r>
      <w:proofErr w:type="spellStart"/>
      <w:r w:rsidR="006F5473">
        <w:t>server_datetime</w:t>
      </w:r>
      <w:proofErr w:type="spellEnd"/>
    </w:p>
    <w:p w14:paraId="5C55F724" w14:textId="7C36C7EA" w:rsidR="006270A9" w:rsidRDefault="006D3BCC" w:rsidP="001C1674">
      <w:pPr>
        <w:pStyle w:val="Heading1"/>
      </w:pPr>
      <w:r>
        <w:t>Technologies:</w:t>
      </w:r>
    </w:p>
    <w:p w14:paraId="3AE35C9A" w14:textId="77777777" w:rsidR="006D3BCC" w:rsidRDefault="006D3BCC" w:rsidP="006D3BCC">
      <w:pPr>
        <w:pStyle w:val="ListParagraph"/>
        <w:numPr>
          <w:ilvl w:val="0"/>
          <w:numId w:val="24"/>
        </w:numPr>
        <w:spacing w:after="160" w:line="259" w:lineRule="auto"/>
      </w:pPr>
      <w:r>
        <w:t>Retrofit</w:t>
      </w:r>
    </w:p>
    <w:p w14:paraId="5CA0632D" w14:textId="5FECB9A8" w:rsidR="006D3BCC" w:rsidRDefault="006D3BCC" w:rsidP="006D3BCC">
      <w:pPr>
        <w:pStyle w:val="ListParagraph"/>
        <w:numPr>
          <w:ilvl w:val="0"/>
          <w:numId w:val="24"/>
        </w:numPr>
        <w:spacing w:after="160" w:line="259" w:lineRule="auto"/>
      </w:pPr>
      <w:proofErr w:type="spellStart"/>
      <w:r>
        <w:t>Sqlite</w:t>
      </w:r>
      <w:proofErr w:type="spellEnd"/>
      <w:r w:rsidR="00310B74">
        <w:t xml:space="preserve"> or Room</w:t>
      </w:r>
    </w:p>
    <w:p w14:paraId="30CB9284" w14:textId="15FDE381" w:rsidR="006D3BCC" w:rsidRDefault="00310B74" w:rsidP="00310B74">
      <w:pPr>
        <w:pStyle w:val="ListParagraph"/>
        <w:numPr>
          <w:ilvl w:val="0"/>
          <w:numId w:val="24"/>
        </w:numPr>
        <w:spacing w:after="160" w:line="259" w:lineRule="auto"/>
      </w:pPr>
      <w:r>
        <w:t>Recycle view</w:t>
      </w:r>
    </w:p>
    <w:p w14:paraId="480D8BED" w14:textId="73A7AF9C" w:rsidR="00310B74" w:rsidRDefault="00310B74" w:rsidP="00310B74">
      <w:pPr>
        <w:pStyle w:val="Heading1"/>
      </w:pPr>
      <w:r>
        <w:t>Bonus Technologies:</w:t>
      </w:r>
    </w:p>
    <w:p w14:paraId="246B34FB" w14:textId="5BCCB352" w:rsidR="00310B74" w:rsidRDefault="00310B74" w:rsidP="00310B74">
      <w:pPr>
        <w:pStyle w:val="ListParagraph"/>
        <w:numPr>
          <w:ilvl w:val="0"/>
          <w:numId w:val="34"/>
        </w:numPr>
        <w:spacing w:after="160" w:line="259" w:lineRule="auto"/>
      </w:pPr>
      <w:proofErr w:type="spellStart"/>
      <w:r>
        <w:t>Coroutines</w:t>
      </w:r>
      <w:proofErr w:type="spellEnd"/>
      <w:r>
        <w:t xml:space="preserve"> </w:t>
      </w:r>
    </w:p>
    <w:p w14:paraId="4704D31E" w14:textId="77777777" w:rsidR="00310B74" w:rsidRDefault="00310B74" w:rsidP="00310B74">
      <w:pPr>
        <w:pStyle w:val="ListParagraph"/>
        <w:numPr>
          <w:ilvl w:val="0"/>
          <w:numId w:val="34"/>
        </w:numPr>
        <w:spacing w:after="160" w:line="259" w:lineRule="auto"/>
      </w:pPr>
      <w:r>
        <w:t>MVVM</w:t>
      </w:r>
    </w:p>
    <w:p w14:paraId="5EAC3443" w14:textId="77777777" w:rsidR="00310B74" w:rsidRPr="00001827" w:rsidRDefault="00310B74" w:rsidP="00310B74">
      <w:pPr>
        <w:pStyle w:val="ListParagraph"/>
        <w:numPr>
          <w:ilvl w:val="0"/>
          <w:numId w:val="34"/>
        </w:numPr>
      </w:pPr>
      <w:r>
        <w:t xml:space="preserve">Fragments </w:t>
      </w:r>
    </w:p>
    <w:p w14:paraId="0308DF33" w14:textId="7B2EC6E0" w:rsidR="00310B74" w:rsidRDefault="00310B74" w:rsidP="00310B74">
      <w:pPr>
        <w:pStyle w:val="ListParagraph"/>
        <w:spacing w:after="160" w:line="259" w:lineRule="auto"/>
      </w:pPr>
    </w:p>
    <w:p w14:paraId="4C9071DD" w14:textId="5C6D1A1A" w:rsidR="00310B74" w:rsidRDefault="00310B74" w:rsidP="00310B74">
      <w:pPr>
        <w:pStyle w:val="ListParagraph"/>
        <w:spacing w:after="160" w:line="259" w:lineRule="auto"/>
      </w:pPr>
    </w:p>
    <w:p w14:paraId="608F4A15" w14:textId="741A0462" w:rsidR="00310B74" w:rsidRDefault="00310B74" w:rsidP="00310B74">
      <w:pPr>
        <w:pStyle w:val="ListParagraph"/>
        <w:spacing w:after="160" w:line="259" w:lineRule="auto"/>
      </w:pPr>
    </w:p>
    <w:p w14:paraId="25270E00" w14:textId="6650ED24" w:rsidR="00310B74" w:rsidRDefault="00310B74" w:rsidP="00310B74">
      <w:pPr>
        <w:pStyle w:val="ListParagraph"/>
        <w:spacing w:after="160" w:line="259" w:lineRule="auto"/>
      </w:pPr>
    </w:p>
    <w:p w14:paraId="49A6616F" w14:textId="0EF4B39F" w:rsidR="00310B74" w:rsidRDefault="00310B74" w:rsidP="00310B74">
      <w:pPr>
        <w:pStyle w:val="ListParagraph"/>
        <w:spacing w:after="160" w:line="259" w:lineRule="auto"/>
      </w:pPr>
    </w:p>
    <w:p w14:paraId="5C9B9B80" w14:textId="58A954F1" w:rsidR="00310B74" w:rsidRDefault="00310B74" w:rsidP="00310B74">
      <w:pPr>
        <w:pStyle w:val="ListParagraph"/>
        <w:spacing w:after="160" w:line="259" w:lineRule="auto"/>
      </w:pPr>
    </w:p>
    <w:p w14:paraId="732C7A6A" w14:textId="77777777" w:rsidR="00310B74" w:rsidRDefault="00310B74" w:rsidP="00310B74">
      <w:pPr>
        <w:pStyle w:val="ListParagraph"/>
        <w:spacing w:after="160" w:line="259" w:lineRule="auto"/>
      </w:pPr>
    </w:p>
    <w:p w14:paraId="68F6FE69" w14:textId="1ED31D6D" w:rsidR="006270A9" w:rsidRDefault="006270A9" w:rsidP="001C1674">
      <w:pPr>
        <w:pStyle w:val="ListBullet"/>
        <w:numPr>
          <w:ilvl w:val="0"/>
          <w:numId w:val="0"/>
        </w:numPr>
        <w:ind w:left="216"/>
      </w:pPr>
    </w:p>
    <w:p w14:paraId="668AF648" w14:textId="77777777" w:rsidR="006A7ECA" w:rsidRDefault="006A7ECA" w:rsidP="00EF5A14">
      <w:pPr>
        <w:pStyle w:val="Heading1"/>
      </w:pPr>
      <w:r>
        <w:t>Advanced Task Features</w:t>
      </w:r>
      <w:r w:rsidR="0057163E">
        <w:t xml:space="preserve"> (Suggested Ideas</w:t>
      </w:r>
      <w:r w:rsidR="009F1F0E">
        <w:t xml:space="preserve"> – Not </w:t>
      </w:r>
      <w:r w:rsidR="00EF5A14">
        <w:t>M</w:t>
      </w:r>
      <w:r w:rsidR="009F1F0E">
        <w:t xml:space="preserve">andatory to </w:t>
      </w:r>
      <w:r w:rsidR="00EF5A14">
        <w:t>A</w:t>
      </w:r>
      <w:r w:rsidR="009F1F0E">
        <w:t>pply</w:t>
      </w:r>
      <w:r w:rsidR="0057163E">
        <w:t>)</w:t>
      </w:r>
    </w:p>
    <w:p w14:paraId="7C1716D2" w14:textId="01CB29E6" w:rsidR="006A7ECA" w:rsidRDefault="006A7ECA" w:rsidP="004B1DEF">
      <w:pPr>
        <w:pStyle w:val="ListBullet"/>
        <w:numPr>
          <w:ilvl w:val="0"/>
          <w:numId w:val="0"/>
        </w:numPr>
      </w:pPr>
      <w:r>
        <w:t xml:space="preserve">If you feel the above task is easy and would like to work on a more advance </w:t>
      </w:r>
      <w:r w:rsidR="005C2CA5">
        <w:t>solution;</w:t>
      </w:r>
      <w:r>
        <w:t xml:space="preserve"> </w:t>
      </w:r>
    </w:p>
    <w:p w14:paraId="1CD3815C" w14:textId="77777777" w:rsidR="0035647C" w:rsidRDefault="0035647C" w:rsidP="0057163E">
      <w:pPr>
        <w:pStyle w:val="ListBullet"/>
        <w:numPr>
          <w:ilvl w:val="0"/>
          <w:numId w:val="0"/>
        </w:numPr>
      </w:pPr>
    </w:p>
    <w:p w14:paraId="5D8479CF" w14:textId="10141317" w:rsidR="005C2CA5" w:rsidRDefault="00B4039E" w:rsidP="00B4039E">
      <w:pPr>
        <w:pStyle w:val="ListBullet"/>
        <w:numPr>
          <w:ilvl w:val="0"/>
          <w:numId w:val="29"/>
        </w:numPr>
      </w:pPr>
      <w:r>
        <w:rPr>
          <w:b/>
          <w:bCs/>
        </w:rPr>
        <w:t xml:space="preserve">REGEX Validation </w:t>
      </w:r>
      <w:r w:rsidRPr="00EC26D2">
        <w:rPr>
          <w:b/>
          <w:bCs/>
        </w:rPr>
        <w:t>(</w:t>
      </w:r>
      <w:r>
        <w:rPr>
          <w:b/>
          <w:bCs/>
        </w:rPr>
        <w:t>Mid</w:t>
      </w:r>
      <w:r w:rsidRPr="00EC26D2">
        <w:rPr>
          <w:b/>
          <w:bCs/>
        </w:rPr>
        <w:t xml:space="preserve"> Skill Level)</w:t>
      </w:r>
      <w:r>
        <w:rPr>
          <w:b/>
          <w:bCs/>
        </w:rPr>
        <w:t>:</w:t>
      </w:r>
      <w:r>
        <w:t xml:space="preserve"> Use REGEX expressions to validate </w:t>
      </w:r>
      <w:r w:rsidR="00B35A15">
        <w:t>event</w:t>
      </w:r>
      <w:r>
        <w:t xml:space="preserve"> data for data requirements and data types including </w:t>
      </w:r>
      <w:r w:rsidR="00B35A15">
        <w:t>dates</w:t>
      </w:r>
    </w:p>
    <w:p w14:paraId="76FC6854" w14:textId="77777777" w:rsidR="0057163E" w:rsidRDefault="0057163E" w:rsidP="00EC26D2">
      <w:pPr>
        <w:pStyle w:val="ListBullet"/>
        <w:numPr>
          <w:ilvl w:val="0"/>
          <w:numId w:val="29"/>
        </w:numPr>
      </w:pPr>
      <w:r w:rsidRPr="00EC26D2">
        <w:rPr>
          <w:b/>
          <w:bCs/>
        </w:rPr>
        <w:t>Multi Language</w:t>
      </w:r>
      <w:r w:rsidR="00E0220E" w:rsidRPr="00EC26D2">
        <w:rPr>
          <w:b/>
          <w:bCs/>
        </w:rPr>
        <w:t xml:space="preserve"> (Mid Skill Level)</w:t>
      </w:r>
      <w:r w:rsidRPr="00EC26D2">
        <w:rPr>
          <w:b/>
          <w:bCs/>
        </w:rPr>
        <w:t>:</w:t>
      </w:r>
      <w:r>
        <w:t xml:space="preserve"> Add Arabic support with the ability to switch between English and Arabic </w:t>
      </w:r>
      <w:r w:rsidR="00EC26D2">
        <w:t xml:space="preserve">on the </w:t>
      </w:r>
      <w:r>
        <w:t>page</w:t>
      </w:r>
      <w:r w:rsidR="00EC26D2">
        <w:t xml:space="preserve"> and must change the page orientation from LTR to RTL.</w:t>
      </w:r>
    </w:p>
    <w:p w14:paraId="4C3B482A" w14:textId="6D2D12F9" w:rsidR="00B4039E" w:rsidRDefault="00B4039E" w:rsidP="00C6149B">
      <w:pPr>
        <w:pStyle w:val="ListBullet"/>
        <w:numPr>
          <w:ilvl w:val="0"/>
          <w:numId w:val="29"/>
        </w:numPr>
      </w:pPr>
      <w:r>
        <w:rPr>
          <w:b/>
          <w:bCs/>
        </w:rPr>
        <w:t xml:space="preserve">Unit Testing </w:t>
      </w:r>
      <w:r w:rsidRPr="00EC26D2">
        <w:rPr>
          <w:b/>
          <w:bCs/>
        </w:rPr>
        <w:t>(</w:t>
      </w:r>
      <w:r>
        <w:rPr>
          <w:b/>
          <w:bCs/>
        </w:rPr>
        <w:t>Mid-High</w:t>
      </w:r>
      <w:r w:rsidRPr="00EC26D2">
        <w:rPr>
          <w:b/>
          <w:bCs/>
        </w:rPr>
        <w:t xml:space="preserve"> Skill Level):</w:t>
      </w:r>
      <w:r w:rsidRPr="00B4039E">
        <w:t xml:space="preserve"> Create </w:t>
      </w:r>
      <w:r>
        <w:t xml:space="preserve">unit test cases to check that your code functioning as it should, test cases should </w:t>
      </w:r>
      <w:r w:rsidR="00AB24F8">
        <w:t>include</w:t>
      </w:r>
      <w:r w:rsidR="00C6149B">
        <w:t xml:space="preserve"> at least 6</w:t>
      </w:r>
      <w:r w:rsidR="00AB24F8">
        <w:t xml:space="preserve"> </w:t>
      </w:r>
      <w:r w:rsidR="00C6149B">
        <w:t xml:space="preserve">unit </w:t>
      </w:r>
      <w:r w:rsidR="00AB24F8">
        <w:t xml:space="preserve">cases: for </w:t>
      </w:r>
      <w:r>
        <w:t>Add</w:t>
      </w:r>
      <w:r w:rsidR="00AB24F8">
        <w:t>ing, Updating and Deleting</w:t>
      </w:r>
      <w:r>
        <w:t xml:space="preserve"> </w:t>
      </w:r>
      <w:r w:rsidR="00AB24F8">
        <w:t>records</w:t>
      </w:r>
      <w:r>
        <w:t xml:space="preserve">, </w:t>
      </w:r>
      <w:r w:rsidR="00AB24F8">
        <w:t xml:space="preserve">some with successful messages and some with failed messages. </w:t>
      </w:r>
      <w:r>
        <w:t xml:space="preserve"> </w:t>
      </w:r>
    </w:p>
    <w:p w14:paraId="5C9F3B52" w14:textId="7A34376E" w:rsidR="007216F3" w:rsidRDefault="007216F3" w:rsidP="00C6149B">
      <w:pPr>
        <w:pStyle w:val="ListBullet"/>
        <w:numPr>
          <w:ilvl w:val="0"/>
          <w:numId w:val="29"/>
        </w:numPr>
      </w:pPr>
      <w:r w:rsidRPr="00EC26D2">
        <w:rPr>
          <w:b/>
          <w:bCs/>
        </w:rPr>
        <w:t xml:space="preserve">Proper Error </w:t>
      </w:r>
      <w:r w:rsidR="00C6149B">
        <w:rPr>
          <w:b/>
          <w:bCs/>
        </w:rPr>
        <w:t>H</w:t>
      </w:r>
      <w:r w:rsidR="00CA08DF" w:rsidRPr="00EC26D2">
        <w:rPr>
          <w:b/>
          <w:bCs/>
        </w:rPr>
        <w:t xml:space="preserve">andling </w:t>
      </w:r>
      <w:r w:rsidR="00EC26D2" w:rsidRPr="00EC26D2">
        <w:rPr>
          <w:b/>
          <w:bCs/>
        </w:rPr>
        <w:t>(Mid Skill Level):</w:t>
      </w:r>
      <w:r w:rsidR="00EC26D2">
        <w:t xml:space="preserve"> </w:t>
      </w:r>
      <w:r w:rsidR="00CA08DF">
        <w:t>to catch exceptions and errors</w:t>
      </w:r>
      <w:r w:rsidR="00E0220E">
        <w:t xml:space="preserve"> a</w:t>
      </w:r>
      <w:r w:rsidR="00EC26D2">
        <w:t xml:space="preserve">nd return proper errors and use </w:t>
      </w:r>
      <w:r w:rsidR="002B409F">
        <w:t xml:space="preserve">returned error codes; </w:t>
      </w:r>
      <w:r w:rsidR="00A45F16">
        <w:t>also,</w:t>
      </w:r>
      <w:r w:rsidR="002B409F">
        <w:t xml:space="preserve"> to fully log errors and exception </w:t>
      </w:r>
      <w:r w:rsidR="00C6149B">
        <w:t>to a</w:t>
      </w:r>
      <w:r w:rsidR="002B409F">
        <w:t xml:space="preserve"> file or to the database. </w:t>
      </w:r>
    </w:p>
    <w:p w14:paraId="63B3B013" w14:textId="550C9EDE" w:rsidR="0010564A" w:rsidRDefault="005650BA" w:rsidP="00EC26D2">
      <w:pPr>
        <w:pStyle w:val="ListBullet"/>
        <w:numPr>
          <w:ilvl w:val="0"/>
          <w:numId w:val="29"/>
        </w:numPr>
      </w:pPr>
      <w:r>
        <w:rPr>
          <w:b/>
          <w:bCs/>
        </w:rPr>
        <w:t xml:space="preserve">Any </w:t>
      </w:r>
      <w:r w:rsidR="00EC26D2">
        <w:rPr>
          <w:b/>
          <w:bCs/>
        </w:rPr>
        <w:t xml:space="preserve">Other </w:t>
      </w:r>
      <w:r>
        <w:rPr>
          <w:b/>
          <w:bCs/>
        </w:rPr>
        <w:t xml:space="preserve">Additional </w:t>
      </w:r>
      <w:r w:rsidRPr="005650BA">
        <w:rPr>
          <w:b/>
          <w:bCs/>
        </w:rPr>
        <w:t>Ideas</w:t>
      </w:r>
      <w:r>
        <w:t xml:space="preserve">: Any </w:t>
      </w:r>
      <w:r w:rsidR="00EC26D2">
        <w:t xml:space="preserve">other </w:t>
      </w:r>
      <w:r>
        <w:t>suggestions or ideas you add will be considered a plus to your work</w:t>
      </w:r>
      <w:r w:rsidR="00EC26D2">
        <w:t>;</w:t>
      </w:r>
      <w:r>
        <w:t xml:space="preserve"> </w:t>
      </w:r>
      <w:r w:rsidR="00EC26D2">
        <w:t xml:space="preserve">other ideas </w:t>
      </w:r>
      <w:r>
        <w:t xml:space="preserve">such as </w:t>
      </w:r>
      <w:r w:rsidR="00EC26D2">
        <w:t xml:space="preserve">Ability to Change </w:t>
      </w:r>
      <w:r>
        <w:t xml:space="preserve">Page Themes, </w:t>
      </w:r>
      <w:r w:rsidR="00EC26D2">
        <w:t xml:space="preserve">Use </w:t>
      </w:r>
      <w:r>
        <w:t>Advanced Grid Controls and Filters,</w:t>
      </w:r>
      <w:r w:rsidR="00EC26D2">
        <w:t xml:space="preserve"> </w:t>
      </w:r>
      <w:r w:rsidR="004A7CED">
        <w:t xml:space="preserve">Advanced </w:t>
      </w:r>
      <w:r w:rsidR="00EC26D2">
        <w:t>User Image Controls, etc.</w:t>
      </w:r>
    </w:p>
    <w:p w14:paraId="60378695" w14:textId="77777777" w:rsidR="00F547BE" w:rsidRDefault="00F547BE" w:rsidP="00310B74">
      <w:pPr>
        <w:pStyle w:val="ListBullet"/>
        <w:numPr>
          <w:ilvl w:val="0"/>
          <w:numId w:val="0"/>
        </w:numPr>
        <w:ind w:left="720"/>
      </w:pPr>
    </w:p>
    <w:p w14:paraId="7F76A955" w14:textId="77777777" w:rsidR="0010564A" w:rsidRDefault="0010564A" w:rsidP="0010564A">
      <w:pPr>
        <w:pStyle w:val="Heading1"/>
      </w:pPr>
      <w:r>
        <w:t>Task Evaluation Criteria</w:t>
      </w:r>
    </w:p>
    <w:p w14:paraId="064B1952" w14:textId="77777777" w:rsidR="0010564A" w:rsidRDefault="0010564A" w:rsidP="0010564A">
      <w:pPr>
        <w:pStyle w:val="ListBullet"/>
        <w:numPr>
          <w:ilvl w:val="0"/>
          <w:numId w:val="0"/>
        </w:numPr>
      </w:pPr>
      <w:r>
        <w:t>We will evaluate the submitted solutions as follows:</w:t>
      </w:r>
    </w:p>
    <w:p w14:paraId="0A170096" w14:textId="77777777" w:rsidR="00B4039E" w:rsidRDefault="00B4039E" w:rsidP="00C6149B">
      <w:pPr>
        <w:pStyle w:val="ListBullet"/>
        <w:numPr>
          <w:ilvl w:val="0"/>
          <w:numId w:val="31"/>
        </w:numPr>
      </w:pPr>
      <w:r>
        <w:t xml:space="preserve">Solution must not have any </w:t>
      </w:r>
      <w:r w:rsidR="00C6149B">
        <w:t>spelling</w:t>
      </w:r>
      <w:r>
        <w:t xml:space="preserve"> mistakes (Candidate must spell check all their work)</w:t>
      </w:r>
    </w:p>
    <w:p w14:paraId="2F7E2AE6" w14:textId="77777777" w:rsidR="002B409F" w:rsidRDefault="002B409F" w:rsidP="002B409F">
      <w:pPr>
        <w:pStyle w:val="ListBullet"/>
        <w:numPr>
          <w:ilvl w:val="0"/>
          <w:numId w:val="31"/>
        </w:numPr>
      </w:pPr>
      <w:r>
        <w:t>Solution compile and basic function are working (Ability to Add, Update, Delete) (Must be completed to setup an Interview)</w:t>
      </w:r>
    </w:p>
    <w:p w14:paraId="16407A12" w14:textId="77777777" w:rsidR="0010564A" w:rsidRDefault="0010564A" w:rsidP="002B409F">
      <w:pPr>
        <w:pStyle w:val="ListBullet"/>
        <w:numPr>
          <w:ilvl w:val="0"/>
          <w:numId w:val="31"/>
        </w:numPr>
      </w:pPr>
      <w:r>
        <w:t xml:space="preserve">Solution </w:t>
      </w:r>
      <w:r w:rsidR="00B4039E">
        <w:t>c</w:t>
      </w:r>
      <w:r>
        <w:t xml:space="preserve">ompile and </w:t>
      </w:r>
      <w:r w:rsidR="00B4039E">
        <w:t>r</w:t>
      </w:r>
      <w:r>
        <w:t xml:space="preserve">un without any </w:t>
      </w:r>
      <w:r w:rsidR="00B4039E">
        <w:t>e</w:t>
      </w:r>
      <w:r>
        <w:t xml:space="preserve">rrors or </w:t>
      </w:r>
      <w:r w:rsidR="00B4039E">
        <w:t>w</w:t>
      </w:r>
      <w:r>
        <w:t xml:space="preserve">arning </w:t>
      </w:r>
      <w:r w:rsidR="002B409F">
        <w:t xml:space="preserve">or exceptions </w:t>
      </w:r>
      <w:r>
        <w:t>(</w:t>
      </w:r>
      <w:r w:rsidR="002B409F">
        <w:t>Not Required for interview but will greatly improve candidate chances to be hired</w:t>
      </w:r>
      <w:r>
        <w:t>)</w:t>
      </w:r>
    </w:p>
    <w:p w14:paraId="4297C713" w14:textId="77777777" w:rsidR="0010564A" w:rsidRDefault="002B409F" w:rsidP="002B409F">
      <w:pPr>
        <w:pStyle w:val="ListBullet"/>
        <w:numPr>
          <w:ilvl w:val="0"/>
          <w:numId w:val="31"/>
        </w:numPr>
      </w:pPr>
      <w:r>
        <w:t xml:space="preserve">To successfully complete </w:t>
      </w:r>
      <w:r w:rsidR="00B4039E">
        <w:t>one or more of the</w:t>
      </w:r>
      <w:r w:rsidR="0010564A">
        <w:t xml:space="preserve"> </w:t>
      </w:r>
      <w:r w:rsidR="00B4039E">
        <w:t>s</w:t>
      </w:r>
      <w:r w:rsidR="0010564A">
        <w:t xml:space="preserve">uggested </w:t>
      </w:r>
      <w:r w:rsidR="00B4039E">
        <w:t>i</w:t>
      </w:r>
      <w:r w:rsidR="0010564A">
        <w:t>deas</w:t>
      </w:r>
      <w:r w:rsidR="00B4039E">
        <w:t>.</w:t>
      </w:r>
      <w:r w:rsidR="0010564A">
        <w:t xml:space="preserve"> (Not Required for </w:t>
      </w:r>
      <w:r>
        <w:t>i</w:t>
      </w:r>
      <w:r w:rsidR="0010564A">
        <w:t>nterview but will greatly improve candidate chances to be hired)</w:t>
      </w:r>
    </w:p>
    <w:p w14:paraId="5B4F90B3" w14:textId="77777777" w:rsidR="005650BA" w:rsidRDefault="005650BA" w:rsidP="001C1674">
      <w:pPr>
        <w:pStyle w:val="ListBullet"/>
        <w:numPr>
          <w:ilvl w:val="0"/>
          <w:numId w:val="0"/>
        </w:numPr>
        <w:ind w:left="216"/>
      </w:pPr>
    </w:p>
    <w:p w14:paraId="166F020A" w14:textId="77777777" w:rsidR="00E0220E" w:rsidRPr="00E0220E" w:rsidRDefault="00E0220E" w:rsidP="001C1674">
      <w:pPr>
        <w:pStyle w:val="ListBullet"/>
        <w:numPr>
          <w:ilvl w:val="0"/>
          <w:numId w:val="0"/>
        </w:numPr>
        <w:ind w:left="216"/>
        <w:rPr>
          <w:b/>
          <w:bCs/>
        </w:rPr>
      </w:pPr>
      <w:r w:rsidRPr="00E0220E">
        <w:rPr>
          <w:b/>
          <w:bCs/>
        </w:rPr>
        <w:t>Good Luck!</w:t>
      </w:r>
    </w:p>
    <w:p w14:paraId="3BADF966" w14:textId="77777777" w:rsidR="00E0220E" w:rsidRPr="001B29CF" w:rsidRDefault="00E0220E" w:rsidP="001C1674">
      <w:pPr>
        <w:pStyle w:val="ListBullet"/>
        <w:numPr>
          <w:ilvl w:val="0"/>
          <w:numId w:val="0"/>
        </w:numPr>
        <w:ind w:left="216"/>
      </w:pPr>
    </w:p>
    <w:sectPr w:rsidR="00E0220E" w:rsidRPr="001B29CF" w:rsidSect="007430ED">
      <w:footerReference w:type="default" r:id="rId11"/>
      <w:pgSz w:w="12240" w:h="15840"/>
      <w:pgMar w:top="180" w:right="720" w:bottom="18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6B7C7" w14:textId="77777777" w:rsidR="00CF6FE0" w:rsidRDefault="00CF6FE0">
      <w:pPr>
        <w:spacing w:after="0"/>
      </w:pPr>
      <w:r>
        <w:separator/>
      </w:r>
    </w:p>
  </w:endnote>
  <w:endnote w:type="continuationSeparator" w:id="0">
    <w:p w14:paraId="3AFDEA7E" w14:textId="77777777" w:rsidR="00CF6FE0" w:rsidRDefault="00CF6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EFC98" w14:textId="77777777" w:rsidR="006270A9" w:rsidRDefault="009D5933">
    <w:pPr>
      <w:pStyle w:val="Footer"/>
    </w:pPr>
    <w:r>
      <w:t xml:space="preserve">Page </w:t>
    </w:r>
    <w:r>
      <w:fldChar w:fldCharType="begin"/>
    </w:r>
    <w:r>
      <w:instrText xml:space="preserve"> PAGE   \* MERGEFORMAT </w:instrText>
    </w:r>
    <w:r>
      <w:fldChar w:fldCharType="separate"/>
    </w:r>
    <w:r w:rsidR="003C3E39">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B1058" w14:textId="77777777" w:rsidR="00CF6FE0" w:rsidRDefault="00CF6FE0">
      <w:pPr>
        <w:spacing w:after="0"/>
      </w:pPr>
      <w:r>
        <w:separator/>
      </w:r>
    </w:p>
  </w:footnote>
  <w:footnote w:type="continuationSeparator" w:id="0">
    <w:p w14:paraId="4DD2271A" w14:textId="77777777" w:rsidR="00CF6FE0" w:rsidRDefault="00CF6FE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107CCE76"/>
    <w:lvl w:ilvl="0">
      <w:start w:val="1"/>
      <w:numFmt w:val="bullet"/>
      <w:lvlText w:val="·"/>
      <w:lvlJc w:val="left"/>
      <w:pPr>
        <w:tabs>
          <w:tab w:val="num" w:pos="144"/>
        </w:tabs>
        <w:ind w:left="144" w:hanging="144"/>
      </w:pPr>
      <w:rPr>
        <w:rFonts w:ascii="Cambria" w:hAnsi="Cambria" w:hint="default"/>
      </w:rPr>
    </w:lvl>
  </w:abstractNum>
  <w:abstractNum w:abstractNumId="10">
    <w:nsid w:val="03475A69"/>
    <w:multiLevelType w:val="hybridMultilevel"/>
    <w:tmpl w:val="8D789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674420"/>
    <w:multiLevelType w:val="hybridMultilevel"/>
    <w:tmpl w:val="8B00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DC60CE"/>
    <w:multiLevelType w:val="multilevel"/>
    <w:tmpl w:val="1FE892C8"/>
    <w:lvl w:ilvl="0">
      <w:start w:val="1"/>
      <w:numFmt w:val="decimal"/>
      <w:lvlText w:val="%1."/>
      <w:lvlJc w:val="left"/>
      <w:pPr>
        <w:tabs>
          <w:tab w:val="num" w:pos="216"/>
        </w:tabs>
        <w:ind w:left="216" w:hanging="216"/>
      </w:pPr>
      <w:rPr>
        <w:rFont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6">
    <w:nsid w:val="19BF5BD9"/>
    <w:multiLevelType w:val="hybridMultilevel"/>
    <w:tmpl w:val="A3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7B36FF"/>
    <w:multiLevelType w:val="hybridMultilevel"/>
    <w:tmpl w:val="FFD2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F285B58"/>
    <w:multiLevelType w:val="hybridMultilevel"/>
    <w:tmpl w:val="DD209C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BD14829"/>
    <w:multiLevelType w:val="hybridMultilevel"/>
    <w:tmpl w:val="3400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6041D59"/>
    <w:multiLevelType w:val="hybridMultilevel"/>
    <w:tmpl w:val="24C6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E31B9F"/>
    <w:multiLevelType w:val="multilevel"/>
    <w:tmpl w:val="B3C2BAA6"/>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Wingdings" w:hAnsi="Wingdings"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7">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8">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23"/>
  </w:num>
  <w:num w:numId="16">
    <w:abstractNumId w:val="14"/>
  </w:num>
  <w:num w:numId="17">
    <w:abstractNumId w:val="21"/>
  </w:num>
  <w:num w:numId="18">
    <w:abstractNumId w:val="12"/>
  </w:num>
  <w:num w:numId="19">
    <w:abstractNumId w:val="28"/>
  </w:num>
  <w:num w:numId="20">
    <w:abstractNumId w:val="24"/>
  </w:num>
  <w:num w:numId="21">
    <w:abstractNumId w:val="13"/>
  </w:num>
  <w:num w:numId="22">
    <w:abstractNumId w:val="20"/>
  </w:num>
  <w:num w:numId="23">
    <w:abstractNumId w:val="27"/>
  </w:num>
  <w:num w:numId="24">
    <w:abstractNumId w:val="17"/>
  </w:num>
  <w:num w:numId="25">
    <w:abstractNumId w:val="19"/>
  </w:num>
  <w:num w:numId="26">
    <w:abstractNumId w:val="26"/>
  </w:num>
  <w:num w:numId="27">
    <w:abstractNumId w:val="15"/>
  </w:num>
  <w:num w:numId="28">
    <w:abstractNumId w:val="13"/>
  </w:num>
  <w:num w:numId="29">
    <w:abstractNumId w:val="10"/>
  </w:num>
  <w:num w:numId="30">
    <w:abstractNumId w:val="25"/>
  </w:num>
  <w:num w:numId="31">
    <w:abstractNumId w:val="22"/>
  </w:num>
  <w:num w:numId="32">
    <w:abstractNumId w:val="13"/>
  </w:num>
  <w:num w:numId="33">
    <w:abstractNumId w:val="16"/>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2E"/>
    <w:rsid w:val="0000257A"/>
    <w:rsid w:val="00004E6A"/>
    <w:rsid w:val="000629C6"/>
    <w:rsid w:val="000A4F59"/>
    <w:rsid w:val="000F7EB3"/>
    <w:rsid w:val="0010564A"/>
    <w:rsid w:val="00141A4C"/>
    <w:rsid w:val="00193626"/>
    <w:rsid w:val="001B29CF"/>
    <w:rsid w:val="001C1674"/>
    <w:rsid w:val="0022708F"/>
    <w:rsid w:val="00276E9D"/>
    <w:rsid w:val="0028220F"/>
    <w:rsid w:val="002B409F"/>
    <w:rsid w:val="002C088E"/>
    <w:rsid w:val="002E6F94"/>
    <w:rsid w:val="00310B74"/>
    <w:rsid w:val="0035647C"/>
    <w:rsid w:val="00356C14"/>
    <w:rsid w:val="003B5CFA"/>
    <w:rsid w:val="003C3E39"/>
    <w:rsid w:val="003D36E3"/>
    <w:rsid w:val="0044365D"/>
    <w:rsid w:val="004A4640"/>
    <w:rsid w:val="004A7CED"/>
    <w:rsid w:val="004B1DEF"/>
    <w:rsid w:val="00514002"/>
    <w:rsid w:val="005650BA"/>
    <w:rsid w:val="0057163E"/>
    <w:rsid w:val="00584C88"/>
    <w:rsid w:val="005C2CA5"/>
    <w:rsid w:val="00617B26"/>
    <w:rsid w:val="0062394A"/>
    <w:rsid w:val="006270A9"/>
    <w:rsid w:val="00675956"/>
    <w:rsid w:val="00681034"/>
    <w:rsid w:val="006A7ECA"/>
    <w:rsid w:val="006D3BCC"/>
    <w:rsid w:val="006E4E00"/>
    <w:rsid w:val="006E7EE0"/>
    <w:rsid w:val="006F5473"/>
    <w:rsid w:val="007216F3"/>
    <w:rsid w:val="007430ED"/>
    <w:rsid w:val="00753801"/>
    <w:rsid w:val="00795613"/>
    <w:rsid w:val="007D022E"/>
    <w:rsid w:val="00816216"/>
    <w:rsid w:val="0087734B"/>
    <w:rsid w:val="008B5978"/>
    <w:rsid w:val="00956B79"/>
    <w:rsid w:val="009C2C7E"/>
    <w:rsid w:val="009D5933"/>
    <w:rsid w:val="009F1F0E"/>
    <w:rsid w:val="00A45F16"/>
    <w:rsid w:val="00A51777"/>
    <w:rsid w:val="00A7326A"/>
    <w:rsid w:val="00AA79FC"/>
    <w:rsid w:val="00AB24F8"/>
    <w:rsid w:val="00AF4F67"/>
    <w:rsid w:val="00B35A15"/>
    <w:rsid w:val="00B4039E"/>
    <w:rsid w:val="00B42B66"/>
    <w:rsid w:val="00B9561F"/>
    <w:rsid w:val="00BD768D"/>
    <w:rsid w:val="00C46FE4"/>
    <w:rsid w:val="00C6149B"/>
    <w:rsid w:val="00C61F8E"/>
    <w:rsid w:val="00CA08DF"/>
    <w:rsid w:val="00CF6FE0"/>
    <w:rsid w:val="00D23EB2"/>
    <w:rsid w:val="00D254CD"/>
    <w:rsid w:val="00DB156A"/>
    <w:rsid w:val="00E0220E"/>
    <w:rsid w:val="00E3372A"/>
    <w:rsid w:val="00E83E4B"/>
    <w:rsid w:val="00EC26D2"/>
    <w:rsid w:val="00EF5A14"/>
    <w:rsid w:val="00F547BE"/>
    <w:rsid w:val="00F977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6913"/>
  <w15:chartTrackingRefBased/>
  <w15:docId w15:val="{99924452-64C2-4C7F-A33B-6A64FB0A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613"/>
    <w:rPr>
      <w:color w:val="0D0D0D" w:themeColor="text1" w:themeTint="F2"/>
    </w:rPr>
  </w:style>
  <w:style w:type="paragraph" w:styleId="Heading1">
    <w:name w:val="heading 1"/>
    <w:basedOn w:val="Normal"/>
    <w:link w:val="Heading1Char"/>
    <w:uiPriority w:val="9"/>
    <w:qFormat/>
    <w:rsid w:val="00795613"/>
    <w:pPr>
      <w:keepNext/>
      <w:keepLines/>
      <w:spacing w:before="320" w:after="100"/>
      <w:contextualSpacing/>
      <w:outlineLvl w:val="0"/>
    </w:pPr>
    <w:rPr>
      <w:rFonts w:asciiTheme="majorHAnsi" w:eastAsiaTheme="majorEastAsia" w:hAnsiTheme="majorHAnsi" w:cstheme="majorBidi"/>
      <w:b/>
      <w:color w:val="1C525B" w:themeColor="accent1" w:themeShade="80"/>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5613"/>
    <w:pPr>
      <w:pBdr>
        <w:bottom w:val="single" w:sz="12" w:space="4" w:color="39A5B7" w:themeColor="accent1"/>
      </w:pBdr>
      <w:spacing w:after="120"/>
      <w:contextualSpacing/>
    </w:pPr>
    <w:rPr>
      <w:rFonts w:asciiTheme="majorHAnsi" w:eastAsiaTheme="majorEastAsia" w:hAnsiTheme="majorHAnsi" w:cstheme="majorBidi"/>
      <w:color w:val="1C525B" w:themeColor="accent1" w:themeShade="80"/>
      <w:kern w:val="28"/>
      <w:sz w:val="56"/>
    </w:rPr>
  </w:style>
  <w:style w:type="character" w:customStyle="1" w:styleId="TitleChar">
    <w:name w:val="Title Char"/>
    <w:basedOn w:val="DefaultParagraphFont"/>
    <w:link w:val="Title"/>
    <w:uiPriority w:val="1"/>
    <w:rsid w:val="00795613"/>
    <w:rPr>
      <w:rFonts w:asciiTheme="majorHAnsi" w:eastAsiaTheme="majorEastAsia" w:hAnsiTheme="majorHAnsi" w:cstheme="majorBidi"/>
      <w:color w:val="1C525B" w:themeColor="accent1" w:themeShade="80"/>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795613"/>
    <w:rPr>
      <w:rFonts w:asciiTheme="majorHAnsi" w:eastAsiaTheme="majorEastAsia" w:hAnsiTheme="majorHAnsi" w:cstheme="majorBidi"/>
      <w:b/>
      <w:color w:val="1C525B" w:themeColor="accent1" w:themeShade="80"/>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7D022E"/>
    <w:pPr>
      <w:ind w:left="720"/>
      <w:contextualSpacing/>
    </w:pPr>
  </w:style>
  <w:style w:type="character" w:customStyle="1" w:styleId="UnresolvedMention">
    <w:name w:val="Unresolved Mention"/>
    <w:basedOn w:val="DefaultParagraphFont"/>
    <w:uiPriority w:val="99"/>
    <w:semiHidden/>
    <w:unhideWhenUsed/>
    <w:rsid w:val="00F97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ladhan.com/islamic-calendar-api" TargetMode="External"/><Relationship Id="rId4" Type="http://schemas.openxmlformats.org/officeDocument/2006/relationships/styles" Target="styles.xml"/><Relationship Id="rId9" Type="http://schemas.openxmlformats.org/officeDocument/2006/relationships/hyperlink" Target="mailto:hr@mstar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hawamreh\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5BDF3-9C75-4E4D-8495-9347E4F8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Raghad Ghodieh</dc:creator>
  <cp:keywords/>
  <cp:lastModifiedBy>Ola Omari</cp:lastModifiedBy>
  <cp:revision>2</cp:revision>
  <cp:lastPrinted>2017-06-19T09:49:00Z</cp:lastPrinted>
  <dcterms:created xsi:type="dcterms:W3CDTF">2020-10-20T14:17:00Z</dcterms:created>
  <dcterms:modified xsi:type="dcterms:W3CDTF">2020-10-20T14:17:00Z</dcterms:modified>
  <cp:version/>
</cp:coreProperties>
</file>